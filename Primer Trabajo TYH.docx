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773" w:rsidRDefault="00337773" w:rsidP="00337773">
      <w:pPr>
        <w:pStyle w:val="abstract"/>
        <w:jc w:val="center"/>
        <w:rPr>
          <w:rStyle w:val="e-mail"/>
          <w:b/>
          <w:sz w:val="32"/>
          <w:u w:val="single"/>
          <w:lang w:val="es-ES"/>
        </w:rPr>
      </w:pPr>
    </w:p>
    <w:p w:rsidR="00337773" w:rsidRDefault="00337773" w:rsidP="00337773">
      <w:pPr>
        <w:pStyle w:val="abstract"/>
        <w:jc w:val="center"/>
        <w:rPr>
          <w:rStyle w:val="e-mail"/>
          <w:b/>
          <w:sz w:val="32"/>
          <w:u w:val="single"/>
          <w:lang w:val="es-ES"/>
        </w:rPr>
      </w:pPr>
    </w:p>
    <w:p w:rsidR="00B111F0" w:rsidRPr="00337773" w:rsidRDefault="00337773" w:rsidP="00337773">
      <w:pPr>
        <w:pStyle w:val="abstract"/>
        <w:jc w:val="center"/>
        <w:rPr>
          <w:rStyle w:val="e-mail"/>
          <w:b/>
          <w:sz w:val="32"/>
          <w:u w:val="single"/>
          <w:lang w:val="es-ES"/>
        </w:rPr>
      </w:pPr>
      <w:bookmarkStart w:id="0" w:name="_GoBack"/>
      <w:bookmarkEnd w:id="0"/>
      <w:r w:rsidRPr="00337773">
        <w:rPr>
          <w:rStyle w:val="e-mail"/>
          <w:b/>
          <w:sz w:val="32"/>
          <w:u w:val="single"/>
          <w:lang w:val="es-ES"/>
        </w:rPr>
        <w:t>TÉCNICAS Y HERRAMIENTAS MODERNAS I</w:t>
      </w:r>
    </w:p>
    <w:p w:rsidR="003402CA" w:rsidRDefault="003402CA" w:rsidP="003402CA">
      <w:pPr>
        <w:pStyle w:val="Ttulo11"/>
        <w:spacing w:after="0"/>
        <w:rPr>
          <w:rStyle w:val="e-mail"/>
          <w:lang w:val="es-ES"/>
        </w:rPr>
      </w:pPr>
      <w:r>
        <w:rPr>
          <w:rStyle w:val="e-mail"/>
          <w:lang w:val="es-ES"/>
        </w:rPr>
        <w:t>Módulo 1: Producción de textos e hipertextos</w:t>
      </w:r>
    </w:p>
    <w:p w:rsidR="003402CA" w:rsidRDefault="003402CA" w:rsidP="003402CA">
      <w:pPr>
        <w:pStyle w:val="Subttulo10"/>
        <w:rPr>
          <w:lang w:val="es-ES"/>
        </w:rPr>
      </w:pPr>
      <w:r>
        <w:rPr>
          <w:lang w:val="es-ES"/>
        </w:rPr>
        <w:t xml:space="preserve">Mark Up </w:t>
      </w:r>
      <w:proofErr w:type="spellStart"/>
      <w:r>
        <w:rPr>
          <w:lang w:val="es-ES"/>
        </w:rPr>
        <w:t>Languages</w:t>
      </w:r>
      <w:proofErr w:type="spellEnd"/>
    </w:p>
    <w:p w:rsidR="003402CA" w:rsidRDefault="003402CA" w:rsidP="003402CA">
      <w:pPr>
        <w:pStyle w:val="author"/>
        <w:rPr>
          <w:lang w:val="es-ES"/>
        </w:rPr>
      </w:pPr>
      <w:r>
        <w:rPr>
          <w:lang w:val="es-ES"/>
        </w:rPr>
        <w:t xml:space="preserve">Nicolás </w:t>
      </w:r>
      <w:proofErr w:type="spellStart"/>
      <w:r>
        <w:rPr>
          <w:lang w:val="es-ES"/>
        </w:rPr>
        <w:t>Mondaca</w:t>
      </w:r>
      <w:proofErr w:type="spellEnd"/>
      <w:r>
        <w:rPr>
          <w:lang w:val="es-ES"/>
        </w:rPr>
        <w:t xml:space="preserve">, Analía Quiroga, Matilde </w:t>
      </w:r>
      <w:proofErr w:type="spellStart"/>
      <w:r>
        <w:rPr>
          <w:lang w:val="es-ES"/>
        </w:rPr>
        <w:t>Berther</w:t>
      </w:r>
      <w:proofErr w:type="spellEnd"/>
      <w:r>
        <w:rPr>
          <w:lang w:val="es-ES"/>
        </w:rPr>
        <w:t xml:space="preserve">, Juan </w:t>
      </w:r>
      <w:proofErr w:type="spellStart"/>
      <w:r>
        <w:rPr>
          <w:lang w:val="es-ES"/>
        </w:rPr>
        <w:t>Pegorin</w:t>
      </w:r>
      <w:proofErr w:type="spellEnd"/>
      <w:r>
        <w:rPr>
          <w:lang w:val="es-ES"/>
        </w:rPr>
        <w:t xml:space="preserve">, Franco </w:t>
      </w:r>
      <w:proofErr w:type="spellStart"/>
      <w:r>
        <w:rPr>
          <w:lang w:val="es-ES"/>
        </w:rPr>
        <w:t>Carricart</w:t>
      </w:r>
      <w:proofErr w:type="spellEnd"/>
    </w:p>
    <w:p w:rsidR="003402CA" w:rsidRPr="00F47847" w:rsidRDefault="003402CA" w:rsidP="003402CA">
      <w:pPr>
        <w:pStyle w:val="address"/>
        <w:rPr>
          <w:lang w:val="es-ES"/>
        </w:rPr>
      </w:pPr>
    </w:p>
    <w:p w:rsidR="003402CA" w:rsidRDefault="002765DC" w:rsidP="002765DC">
      <w:pPr>
        <w:pStyle w:val="address"/>
        <w:rPr>
          <w:rStyle w:val="e-mail"/>
        </w:rPr>
      </w:pPr>
      <w:hyperlink r:id="rId7" w:history="1">
        <w:r w:rsidRPr="00E20E9E">
          <w:rPr>
            <w:rStyle w:val="Hipervnculo"/>
            <w:rFonts w:ascii="Courier" w:hAnsi="Courier"/>
            <w:noProof/>
            <w:spacing w:val="-6"/>
            <w:lang w:val="en-US"/>
          </w:rPr>
          <w:t>gabrielmondacanicolas@gmail.com</w:t>
        </w:r>
      </w:hyperlink>
    </w:p>
    <w:p w:rsidR="002765DC" w:rsidRPr="002765DC" w:rsidRDefault="002765DC" w:rsidP="002765DC">
      <w:pPr>
        <w:pStyle w:val="address"/>
        <w:rPr>
          <w:rStyle w:val="e-mail"/>
        </w:rPr>
      </w:pPr>
    </w:p>
    <w:p w:rsidR="002765DC" w:rsidRDefault="002765DC" w:rsidP="002765DC">
      <w:pPr>
        <w:pStyle w:val="address"/>
        <w:rPr>
          <w:rStyle w:val="Hipervnculo"/>
          <w:rFonts w:ascii="Courier" w:hAnsi="Courier"/>
          <w:noProof/>
          <w:spacing w:val="-6"/>
        </w:rPr>
      </w:pPr>
    </w:p>
    <w:p w:rsidR="002765DC" w:rsidRDefault="002765DC" w:rsidP="002765DC">
      <w:pPr>
        <w:pStyle w:val="address"/>
        <w:rPr>
          <w:rStyle w:val="e-mail"/>
        </w:rPr>
      </w:pPr>
      <w:hyperlink r:id="rId8" w:history="1">
        <w:r w:rsidRPr="00E20E9E">
          <w:rPr>
            <w:rStyle w:val="Hipervnculo"/>
            <w:rFonts w:ascii="Courier" w:hAnsi="Courier"/>
            <w:noProof/>
            <w:spacing w:val="-6"/>
            <w:lang w:val="en-US"/>
          </w:rPr>
          <w:t>juanmapegorin@gmail.com</w:t>
        </w:r>
      </w:hyperlink>
    </w:p>
    <w:p w:rsidR="002765DC" w:rsidRPr="002765DC" w:rsidRDefault="002765DC" w:rsidP="002765DC">
      <w:pPr>
        <w:pStyle w:val="address"/>
        <w:rPr>
          <w:rStyle w:val="e-mail"/>
        </w:rPr>
      </w:pPr>
    </w:p>
    <w:p w:rsidR="003402CA" w:rsidRPr="005D2061" w:rsidRDefault="003402CA" w:rsidP="002765DC">
      <w:pPr>
        <w:pStyle w:val="address"/>
        <w:jc w:val="both"/>
        <w:rPr>
          <w:rStyle w:val="e-mail"/>
          <w:lang w:val="es-ES"/>
        </w:rPr>
      </w:pPr>
    </w:p>
    <w:p w:rsidR="003402CA" w:rsidRDefault="007803B0" w:rsidP="003402CA">
      <w:pPr>
        <w:pStyle w:val="address"/>
        <w:rPr>
          <w:rStyle w:val="e-mail"/>
        </w:rPr>
      </w:pPr>
      <w:hyperlink r:id="rId9" w:history="1">
        <w:r w:rsidR="003402CA" w:rsidRPr="002765DC">
          <w:rPr>
            <w:rStyle w:val="e-mail"/>
          </w:rPr>
          <w:t>aquirogasottile@gmail.com</w:t>
        </w:r>
      </w:hyperlink>
    </w:p>
    <w:p w:rsidR="002765DC" w:rsidRPr="002765DC" w:rsidRDefault="002765DC" w:rsidP="003402CA">
      <w:pPr>
        <w:pStyle w:val="address"/>
        <w:rPr>
          <w:rStyle w:val="e-mail"/>
        </w:rPr>
      </w:pPr>
    </w:p>
    <w:p w:rsidR="003402CA" w:rsidRDefault="003402CA" w:rsidP="003402CA">
      <w:pPr>
        <w:pStyle w:val="address"/>
        <w:rPr>
          <w:rStyle w:val="Hipervnculo"/>
          <w:rFonts w:ascii="Courier" w:hAnsi="Courier"/>
          <w:noProof/>
          <w:spacing w:val="-6"/>
        </w:rPr>
      </w:pPr>
    </w:p>
    <w:p w:rsidR="003402CA" w:rsidRDefault="002765DC" w:rsidP="003402CA">
      <w:pPr>
        <w:pStyle w:val="address"/>
        <w:rPr>
          <w:rStyle w:val="e-mail"/>
        </w:rPr>
      </w:pPr>
      <w:hyperlink r:id="rId10" w:history="1">
        <w:r w:rsidRPr="00E20E9E">
          <w:rPr>
            <w:rStyle w:val="Hipervnculo"/>
            <w:rFonts w:ascii="Courier" w:hAnsi="Courier"/>
            <w:noProof/>
            <w:spacing w:val="-6"/>
            <w:lang w:val="en-US"/>
          </w:rPr>
          <w:t>carricartfranco9@gmail.com</w:t>
        </w:r>
      </w:hyperlink>
    </w:p>
    <w:p w:rsidR="002765DC" w:rsidRPr="002765DC" w:rsidRDefault="002765DC" w:rsidP="003402CA">
      <w:pPr>
        <w:pStyle w:val="address"/>
        <w:rPr>
          <w:rStyle w:val="e-mail"/>
        </w:rPr>
      </w:pPr>
    </w:p>
    <w:p w:rsidR="003402CA" w:rsidRDefault="003402CA" w:rsidP="003402CA">
      <w:pPr>
        <w:pStyle w:val="address"/>
        <w:rPr>
          <w:rStyle w:val="e-mail"/>
          <w:lang w:val="en-GB"/>
        </w:rPr>
      </w:pPr>
    </w:p>
    <w:p w:rsidR="002765DC" w:rsidRPr="002765DC" w:rsidRDefault="002765DC" w:rsidP="003402CA">
      <w:pPr>
        <w:pStyle w:val="address"/>
        <w:rPr>
          <w:rStyle w:val="e-mail"/>
        </w:rPr>
      </w:pPr>
      <w:hyperlink r:id="rId11" w:history="1">
        <w:r w:rsidRPr="002765DC">
          <w:rPr>
            <w:rStyle w:val="e-mail"/>
            <w:lang w:val="en-GB"/>
          </w:rPr>
          <w:t>mathilde.berthet@insa-strasbourg.fr</w:t>
        </w:r>
      </w:hyperlink>
    </w:p>
    <w:p w:rsidR="003402CA" w:rsidRDefault="003402CA" w:rsidP="002765DC">
      <w:pPr>
        <w:pStyle w:val="abstract"/>
        <w:spacing w:after="0"/>
        <w:ind w:left="0"/>
      </w:pPr>
    </w:p>
    <w:p w:rsidR="003402CA" w:rsidRDefault="003402CA" w:rsidP="003402CA">
      <w:pPr>
        <w:pStyle w:val="keywords"/>
      </w:pPr>
      <w:r>
        <w:rPr>
          <w:b/>
        </w:rPr>
        <w:t>Keywords.</w:t>
      </w:r>
      <w:r w:rsidR="002765DC">
        <w:t xml:space="preserve"> </w:t>
      </w:r>
      <w:proofErr w:type="spellStart"/>
      <w:r w:rsidR="002765DC">
        <w:t>Tecnología</w:t>
      </w:r>
      <w:proofErr w:type="spellEnd"/>
      <w:r w:rsidR="002765DC">
        <w:t xml:space="preserve"> </w:t>
      </w:r>
      <w:proofErr w:type="spellStart"/>
      <w:r w:rsidR="002765DC">
        <w:t>emergente</w:t>
      </w:r>
      <w:proofErr w:type="spellEnd"/>
      <w:r>
        <w:t xml:space="preserve">, </w:t>
      </w:r>
      <w:proofErr w:type="spellStart"/>
      <w:r>
        <w:t>lenguajes</w:t>
      </w:r>
      <w:proofErr w:type="spellEnd"/>
      <w:r>
        <w:t xml:space="preserve"> </w:t>
      </w:r>
      <w:proofErr w:type="spellStart"/>
      <w:r>
        <w:t>marcados</w:t>
      </w:r>
      <w:proofErr w:type="spellEnd"/>
      <w:r w:rsidR="002765DC">
        <w:t xml:space="preserve">, </w:t>
      </w:r>
      <w:proofErr w:type="spellStart"/>
      <w:r w:rsidR="002765DC">
        <w:t>navegación</w:t>
      </w:r>
      <w:proofErr w:type="spellEnd"/>
      <w:r w:rsidR="002765DC">
        <w:t xml:space="preserve"> </w:t>
      </w:r>
      <w:proofErr w:type="spellStart"/>
      <w:r w:rsidR="002765DC">
        <w:t>segura</w:t>
      </w:r>
      <w:proofErr w:type="spellEnd"/>
      <w:r w:rsidR="002765DC">
        <w:t>.</w:t>
      </w:r>
    </w:p>
    <w:p w:rsidR="002765DC" w:rsidRDefault="002765DC" w:rsidP="002765DC">
      <w:pPr>
        <w:pStyle w:val="heading1"/>
        <w:numPr>
          <w:ilvl w:val="0"/>
          <w:numId w:val="0"/>
        </w:numPr>
        <w:ind w:left="567"/>
        <w:rPr>
          <w:bCs w:val="0"/>
          <w:sz w:val="18"/>
        </w:rPr>
      </w:pPr>
    </w:p>
    <w:p w:rsidR="002765DC" w:rsidRDefault="002765DC" w:rsidP="002765DC">
      <w:pPr>
        <w:rPr>
          <w:lang w:val="en-US"/>
        </w:rPr>
      </w:pPr>
    </w:p>
    <w:p w:rsidR="002765DC" w:rsidRDefault="002765DC" w:rsidP="002765DC">
      <w:pPr>
        <w:rPr>
          <w:lang w:val="en-US"/>
        </w:rPr>
      </w:pPr>
    </w:p>
    <w:p w:rsidR="002765DC" w:rsidRDefault="002765DC" w:rsidP="002765DC">
      <w:pPr>
        <w:rPr>
          <w:lang w:val="en-US"/>
        </w:rPr>
      </w:pPr>
    </w:p>
    <w:p w:rsidR="002765DC" w:rsidRDefault="002765DC" w:rsidP="002765DC">
      <w:pPr>
        <w:rPr>
          <w:lang w:val="en-US"/>
        </w:rPr>
      </w:pPr>
    </w:p>
    <w:p w:rsidR="002765DC" w:rsidRDefault="002765DC" w:rsidP="002765DC">
      <w:pPr>
        <w:rPr>
          <w:lang w:val="en-US"/>
        </w:rPr>
      </w:pPr>
    </w:p>
    <w:p w:rsidR="002765DC" w:rsidRDefault="002765DC" w:rsidP="002765DC">
      <w:pPr>
        <w:rPr>
          <w:lang w:val="en-US"/>
        </w:rPr>
      </w:pPr>
    </w:p>
    <w:p w:rsidR="002765DC" w:rsidRDefault="002765DC" w:rsidP="002765DC">
      <w:pPr>
        <w:rPr>
          <w:lang w:val="en-US"/>
        </w:rPr>
      </w:pPr>
    </w:p>
    <w:p w:rsidR="002765DC" w:rsidRDefault="002765DC" w:rsidP="002765DC">
      <w:pPr>
        <w:rPr>
          <w:lang w:val="en-US"/>
        </w:rPr>
      </w:pPr>
    </w:p>
    <w:p w:rsidR="002765DC" w:rsidRDefault="002765DC" w:rsidP="002765DC">
      <w:pPr>
        <w:rPr>
          <w:lang w:val="en-US"/>
        </w:rPr>
      </w:pPr>
    </w:p>
    <w:p w:rsidR="002765DC" w:rsidRDefault="002765DC" w:rsidP="002765DC">
      <w:pPr>
        <w:rPr>
          <w:lang w:val="en-US"/>
        </w:rPr>
      </w:pPr>
    </w:p>
    <w:p w:rsidR="002765DC" w:rsidRDefault="002765DC" w:rsidP="002765DC">
      <w:pPr>
        <w:rPr>
          <w:lang w:val="en-US"/>
        </w:rPr>
      </w:pPr>
    </w:p>
    <w:p w:rsidR="002765DC" w:rsidRDefault="002765DC" w:rsidP="002765DC">
      <w:pPr>
        <w:rPr>
          <w:lang w:val="en-US"/>
        </w:rPr>
      </w:pPr>
    </w:p>
    <w:p w:rsidR="002765DC" w:rsidRDefault="002765DC" w:rsidP="002765DC">
      <w:pPr>
        <w:rPr>
          <w:lang w:val="en-US"/>
        </w:rPr>
      </w:pPr>
    </w:p>
    <w:p w:rsidR="00B111F0" w:rsidRPr="002765DC" w:rsidRDefault="00B111F0" w:rsidP="002765DC">
      <w:pPr>
        <w:rPr>
          <w:lang w:val="en-US"/>
        </w:rPr>
      </w:pPr>
    </w:p>
    <w:p w:rsidR="003402CA" w:rsidRDefault="003402CA" w:rsidP="003402CA">
      <w:pPr>
        <w:pStyle w:val="heading1"/>
        <w:tabs>
          <w:tab w:val="num" w:pos="567"/>
        </w:tabs>
      </w:pPr>
      <w:proofErr w:type="spellStart"/>
      <w:r>
        <w:t>Introducción</w:t>
      </w:r>
      <w:proofErr w:type="spellEnd"/>
    </w:p>
    <w:p w:rsidR="003402CA" w:rsidRDefault="003402CA" w:rsidP="002765DC">
      <w:pPr>
        <w:pStyle w:val="p1a"/>
        <w:ind w:firstLine="227"/>
      </w:pPr>
      <w:r w:rsidRPr="002765DC">
        <w:t xml:space="preserve">En este primer módulo de la materia nos centramos en aprender herramientas y diversas técnicas </w:t>
      </w:r>
      <w:r w:rsidR="00B849DE" w:rsidRPr="002765DC">
        <w:t>con el objetivo de</w:t>
      </w:r>
      <w:r w:rsidRPr="002765DC">
        <w:t xml:space="preserve"> lograr una mayor visibilidad </w:t>
      </w:r>
      <w:r w:rsidR="002765DC" w:rsidRPr="002765DC">
        <w:t xml:space="preserve">cuando, en un futuro, </w:t>
      </w:r>
      <w:r w:rsidR="00B849DE" w:rsidRPr="002765DC">
        <w:t>nos insertemos en el mercado laboral</w:t>
      </w:r>
      <w:r w:rsidRPr="002765DC">
        <w:t xml:space="preserve">, </w:t>
      </w:r>
      <w:r w:rsidR="00B849DE" w:rsidRPr="002765DC">
        <w:t>además de</w:t>
      </w:r>
      <w:r w:rsidR="00E774F7" w:rsidRPr="002765DC">
        <w:t xml:space="preserve"> mejorar </w:t>
      </w:r>
      <w:r w:rsidRPr="002765DC">
        <w:t xml:space="preserve">nuestra reputación </w:t>
      </w:r>
      <w:r w:rsidR="00B849DE" w:rsidRPr="002765DC">
        <w:t>virtual. Este objetivo</w:t>
      </w:r>
      <w:r w:rsidR="00E774F7" w:rsidRPr="002765DC">
        <w:t xml:space="preserve"> </w:t>
      </w:r>
      <w:r w:rsidR="00B849DE" w:rsidRPr="002765DC">
        <w:t>lo logramos</w:t>
      </w:r>
      <w:r w:rsidR="00E774F7" w:rsidRPr="002765DC">
        <w:t xml:space="preserve"> mediante</w:t>
      </w:r>
      <w:r w:rsidR="00B849DE" w:rsidRPr="002765DC">
        <w:t xml:space="preserve"> </w:t>
      </w:r>
      <w:r w:rsidR="00E774F7" w:rsidRPr="002765DC">
        <w:t>plantillas especiales tales como Látex o Word</w:t>
      </w:r>
      <w:r w:rsidR="00B849DE" w:rsidRPr="002765DC">
        <w:t>,</w:t>
      </w:r>
      <w:r w:rsidR="00E774F7" w:rsidRPr="002765DC">
        <w:t xml:space="preserve"> que permiten el uso de diversos títulos y formatos de textos, así como la presencia de un rastro digital</w:t>
      </w:r>
      <w:r w:rsidR="00B849DE" w:rsidRPr="002765DC">
        <w:t xml:space="preserve"> asociado a nuestra identidad.</w:t>
      </w:r>
      <w:r w:rsidR="00E774F7" w:rsidRPr="002765DC">
        <w:t xml:space="preserve"> </w:t>
      </w:r>
      <w:r w:rsidR="00B849DE" w:rsidRPr="002765DC">
        <w:t xml:space="preserve">Todas estas herramientas nos dan la posibilidad de </w:t>
      </w:r>
      <w:r w:rsidR="00E774F7" w:rsidRPr="002765DC">
        <w:t xml:space="preserve">crear un </w:t>
      </w:r>
      <w:proofErr w:type="spellStart"/>
      <w:r w:rsidR="00E774F7" w:rsidRPr="002765DC">
        <w:t>curriculum</w:t>
      </w:r>
      <w:proofErr w:type="spellEnd"/>
      <w:r w:rsidR="00E774F7" w:rsidRPr="002765DC">
        <w:t xml:space="preserve"> vitae muy completo y profesional que obtendrá una mayor visibilidad entre las empresas.</w:t>
      </w:r>
    </w:p>
    <w:p w:rsidR="002765DC" w:rsidRPr="002765DC" w:rsidRDefault="002765DC" w:rsidP="002765DC">
      <w:pPr>
        <w:pStyle w:val="p1a"/>
        <w:ind w:firstLine="227"/>
      </w:pPr>
    </w:p>
    <w:p w:rsidR="003402CA" w:rsidRPr="003402CA" w:rsidRDefault="003402CA" w:rsidP="002765DC">
      <w:r>
        <w:t>También aprendimos acerca de cómo navegar los archivos de nuestra computadora de manera segura, evitando así la propagación de un</w:t>
      </w:r>
      <w:r w:rsidR="00B849DE">
        <w:t xml:space="preserve"> posible</w:t>
      </w:r>
      <w:r>
        <w:t xml:space="preserve"> virus ex</w:t>
      </w:r>
      <w:r w:rsidR="00B849DE">
        <w:t>istente en la misma.</w:t>
      </w:r>
      <w:r>
        <w:t xml:space="preserve"> </w:t>
      </w:r>
      <w:r w:rsidR="00B849DE">
        <w:t>Del mismo modo aprendimos acerca de</w:t>
      </w:r>
      <w:r>
        <w:t xml:space="preserve"> páginas útiles </w:t>
      </w:r>
      <w:r w:rsidR="00B849DE">
        <w:t xml:space="preserve">tales </w:t>
      </w:r>
      <w:r>
        <w:t>como GitHub</w:t>
      </w:r>
      <w:r w:rsidR="00B849DE">
        <w:t>,</w:t>
      </w:r>
      <w:r w:rsidR="00E774F7">
        <w:t xml:space="preserve"> en la cual aprendimos a subir nuestra primera página web mediante el uso de HTML.</w:t>
      </w:r>
    </w:p>
    <w:p w:rsidR="003402CA" w:rsidRPr="003402CA" w:rsidRDefault="003402CA" w:rsidP="003402CA">
      <w:pPr>
        <w:pStyle w:val="heading1"/>
        <w:tabs>
          <w:tab w:val="num" w:pos="567"/>
        </w:tabs>
        <w:rPr>
          <w:lang w:val="es-AR"/>
        </w:rPr>
      </w:pPr>
      <w:r w:rsidRPr="003402CA">
        <w:rPr>
          <w:lang w:val="es-AR"/>
        </w:rPr>
        <w:t>El lenguaje HTML</w:t>
      </w:r>
    </w:p>
    <w:p w:rsidR="003402CA" w:rsidRDefault="003402CA" w:rsidP="003402CA">
      <w:pPr>
        <w:pStyle w:val="heading2"/>
        <w:spacing w:before="0"/>
      </w:pPr>
      <w:r>
        <w:t>Sitio W3ols.html</w:t>
      </w:r>
    </w:p>
    <w:p w:rsidR="003402CA" w:rsidRDefault="003402CA" w:rsidP="003402CA">
      <w:r>
        <w:t xml:space="preserve">Para aprender cuales son las etiquetas HTML que debemos emplear en nuestro código para crear una página web, debemos dirigirnos al sitio </w:t>
      </w:r>
    </w:p>
    <w:p w:rsidR="003402CA" w:rsidRDefault="003402CA" w:rsidP="003402CA"/>
    <w:p w:rsidR="003402CA" w:rsidRDefault="002765DC" w:rsidP="003402CA">
      <w:pPr>
        <w:rPr>
          <w:rStyle w:val="e-mail"/>
        </w:rPr>
      </w:pPr>
      <w:hyperlink r:id="rId12" w:history="1">
        <w:r w:rsidRPr="00E20E9E">
          <w:rPr>
            <w:rStyle w:val="Hipervnculo"/>
            <w:rFonts w:ascii="Courier" w:hAnsi="Courier"/>
            <w:noProof/>
            <w:spacing w:val="-6"/>
            <w:lang w:val="en-US"/>
          </w:rPr>
          <w:t>https://www.w3.org/TR/html4/index/elements.html</w:t>
        </w:r>
      </w:hyperlink>
    </w:p>
    <w:p w:rsidR="003402CA" w:rsidRDefault="003402CA" w:rsidP="003402CA"/>
    <w:p w:rsidR="003402CA" w:rsidRDefault="003402CA" w:rsidP="003402CA">
      <w:r>
        <w:t>En este se muestra una lista, con sus respectivos usos, de las etiquetas. En nuestro código elegimos emplear las etiquetas:</w:t>
      </w:r>
    </w:p>
    <w:p w:rsidR="003402CA" w:rsidRDefault="003402CA" w:rsidP="003402CA"/>
    <w:p w:rsidR="003402CA" w:rsidRDefault="003402CA" w:rsidP="003402CA">
      <w:pPr>
        <w:pStyle w:val="bulletitem"/>
        <w:numPr>
          <w:ilvl w:val="0"/>
          <w:numId w:val="6"/>
        </w:numPr>
      </w:pPr>
      <w:proofErr w:type="spellStart"/>
      <w:r>
        <w:t>html</w:t>
      </w:r>
      <w:proofErr w:type="spellEnd"/>
      <w:r>
        <w:t>, para iniciar nuestra página web;</w:t>
      </w:r>
    </w:p>
    <w:p w:rsidR="003402CA" w:rsidRDefault="003402CA" w:rsidP="003402CA">
      <w:pPr>
        <w:pStyle w:val="bulletitem"/>
        <w:numPr>
          <w:ilvl w:val="0"/>
          <w:numId w:val="6"/>
        </w:numPr>
      </w:pPr>
      <w:r>
        <w:t xml:space="preserve">head, para indicar la sección en la cual van a estar los datos de nuestra página. En este caso hay que tener en cuenta que esta información no se va a ver cuándo abramos el archivo con el navegador, a excepción del título (con etiqueta </w:t>
      </w:r>
      <w:proofErr w:type="spellStart"/>
      <w:r>
        <w:t>title</w:t>
      </w:r>
      <w:proofErr w:type="spellEnd"/>
      <w:r>
        <w:t>) que se va a ver en la pestaña de la página;</w:t>
      </w:r>
    </w:p>
    <w:p w:rsidR="003402CA" w:rsidRDefault="003402CA" w:rsidP="003402CA">
      <w:pPr>
        <w:pStyle w:val="bulletitem"/>
        <w:numPr>
          <w:ilvl w:val="0"/>
          <w:numId w:val="6"/>
        </w:numPr>
      </w:pPr>
      <w:proofErr w:type="spellStart"/>
      <w:r>
        <w:t>body</w:t>
      </w:r>
      <w:proofErr w:type="spellEnd"/>
      <w:r>
        <w:t>, en la cual vamos a escribir el contenido de nuestra página.</w:t>
      </w:r>
    </w:p>
    <w:p w:rsidR="003402CA" w:rsidRDefault="003402CA" w:rsidP="003402CA">
      <w:pPr>
        <w:pStyle w:val="bulletitem"/>
        <w:numPr>
          <w:ilvl w:val="0"/>
          <w:numId w:val="6"/>
        </w:numPr>
      </w:pPr>
      <w:r>
        <w:t>h1, nos indica que el texto de la página es un título. Si queremos que nuestra página presente diferentes tamaños de títulos para organizar el contenido, debemos usar las etiquetas h2, h3, h4, h5 y h6;</w:t>
      </w:r>
    </w:p>
    <w:p w:rsidR="003402CA" w:rsidRDefault="003402CA" w:rsidP="003402CA">
      <w:pPr>
        <w:pStyle w:val="bulletitem"/>
        <w:numPr>
          <w:ilvl w:val="0"/>
          <w:numId w:val="6"/>
        </w:numPr>
      </w:pPr>
      <w:proofErr w:type="spellStart"/>
      <w:r>
        <w:t>hr</w:t>
      </w:r>
      <w:proofErr w:type="spellEnd"/>
      <w:r>
        <w:t>, crea una línea horizontal en la página;</w:t>
      </w:r>
    </w:p>
    <w:p w:rsidR="003402CA" w:rsidRDefault="003402CA" w:rsidP="003402CA">
      <w:pPr>
        <w:pStyle w:val="bulletitem"/>
        <w:numPr>
          <w:ilvl w:val="0"/>
          <w:numId w:val="6"/>
        </w:numPr>
      </w:pPr>
      <w:proofErr w:type="spellStart"/>
      <w:r>
        <w:t>br</w:t>
      </w:r>
      <w:proofErr w:type="spellEnd"/>
      <w:r>
        <w:t>, nos da un salto desde una oración a otra;</w:t>
      </w:r>
    </w:p>
    <w:p w:rsidR="003402CA" w:rsidRDefault="003402CA" w:rsidP="003402CA">
      <w:pPr>
        <w:pStyle w:val="bulletitem"/>
        <w:numPr>
          <w:ilvl w:val="0"/>
          <w:numId w:val="6"/>
        </w:numPr>
      </w:pPr>
      <w:r>
        <w:t>p, nos indica el comienzo de un párrafo;</w:t>
      </w:r>
    </w:p>
    <w:p w:rsidR="003402CA" w:rsidRDefault="003402CA" w:rsidP="003402CA">
      <w:pPr>
        <w:pStyle w:val="bulletitem"/>
        <w:numPr>
          <w:ilvl w:val="0"/>
          <w:numId w:val="6"/>
        </w:numPr>
      </w:pPr>
      <w:r>
        <w:t xml:space="preserve">b, cambia el contenido a negrita. </w:t>
      </w:r>
    </w:p>
    <w:p w:rsidR="003402CA" w:rsidRDefault="003402CA" w:rsidP="003402CA">
      <w:pPr>
        <w:pStyle w:val="bulletitem"/>
        <w:numPr>
          <w:ilvl w:val="0"/>
          <w:numId w:val="0"/>
        </w:numPr>
        <w:ind w:left="227"/>
      </w:pPr>
    </w:p>
    <w:p w:rsidR="003402CA" w:rsidRDefault="003402CA" w:rsidP="003402CA">
      <w:pPr>
        <w:pStyle w:val="p1a"/>
        <w:ind w:firstLine="227"/>
      </w:pPr>
      <w:r>
        <w:t>Hay que tener en cuenta como se inician cada una de estas etiquetas. Para iniciarlas siempre se tiene que colocar el nombre de la etiqueta entre los signos “&lt;&gt;”, y para cerrar la etiqueta se tiene que colocar entre los signos “&lt;/&gt;”.</w:t>
      </w:r>
    </w:p>
    <w:p w:rsidR="003402CA" w:rsidRPr="00976479" w:rsidRDefault="003402CA" w:rsidP="003402CA"/>
    <w:p w:rsidR="003402CA" w:rsidRDefault="003402CA" w:rsidP="003402CA">
      <w:pPr>
        <w:pStyle w:val="heading2"/>
      </w:pPr>
      <w:r>
        <w:t>Nuestro primer ejemplo de una página HTML</w:t>
      </w:r>
    </w:p>
    <w:p w:rsidR="003402CA" w:rsidRPr="00B412DC" w:rsidRDefault="002765DC" w:rsidP="003402CA">
      <w:pPr>
        <w:pStyle w:val="p1a"/>
        <w:ind w:firstLine="567"/>
      </w:pPr>
      <w:r>
        <w:t>En el primer paso para crear</w:t>
      </w:r>
      <w:r w:rsidR="003402CA">
        <w:t xml:space="preserve"> nuest</w:t>
      </w:r>
      <w:r>
        <w:t xml:space="preserve">ra primera página HTML, </w:t>
      </w:r>
      <w:r w:rsidR="003402CA">
        <w:t>hay que crear un documento de texto con extensión .</w:t>
      </w:r>
      <w:proofErr w:type="spellStart"/>
      <w:r w:rsidR="003402CA">
        <w:t>txt</w:t>
      </w:r>
      <w:proofErr w:type="spellEnd"/>
      <w:r w:rsidR="003402CA">
        <w:t>. En este documento crearemos la estructura de nuestra página, que es la que se muestra a continuación.</w:t>
      </w:r>
    </w:p>
    <w:p w:rsidR="003402CA" w:rsidRPr="005D2061" w:rsidRDefault="003402CA" w:rsidP="003402CA">
      <w:pPr>
        <w:pStyle w:val="programcode"/>
        <w:rPr>
          <w:lang w:val="es-AR"/>
        </w:rPr>
      </w:pPr>
      <w:r w:rsidRPr="005D2061">
        <w:rPr>
          <w:lang w:val="es-AR"/>
        </w:rPr>
        <w:t>&lt;</w:t>
      </w:r>
      <w:proofErr w:type="spellStart"/>
      <w:r w:rsidRPr="005D2061">
        <w:rPr>
          <w:lang w:val="es-AR"/>
        </w:rPr>
        <w:t>html</w:t>
      </w:r>
      <w:proofErr w:type="spellEnd"/>
      <w:r w:rsidRPr="005D2061">
        <w:rPr>
          <w:lang w:val="es-AR"/>
        </w:rPr>
        <w:t>&gt;</w:t>
      </w:r>
    </w:p>
    <w:p w:rsidR="003402CA" w:rsidRPr="005D2061" w:rsidRDefault="003402CA" w:rsidP="003402CA">
      <w:pPr>
        <w:pStyle w:val="programcode"/>
        <w:rPr>
          <w:lang w:val="es-AR"/>
        </w:rPr>
      </w:pPr>
    </w:p>
    <w:p w:rsidR="003402CA" w:rsidRPr="005D2061" w:rsidRDefault="003402CA" w:rsidP="003402CA">
      <w:pPr>
        <w:pStyle w:val="programcode"/>
        <w:rPr>
          <w:lang w:val="es-AR"/>
        </w:rPr>
      </w:pPr>
      <w:r w:rsidRPr="005D2061">
        <w:rPr>
          <w:lang w:val="es-AR"/>
        </w:rPr>
        <w:tab/>
        <w:t>&lt;head&gt;</w:t>
      </w:r>
    </w:p>
    <w:p w:rsidR="003402CA" w:rsidRPr="005D2061" w:rsidRDefault="003402CA" w:rsidP="003402CA">
      <w:pPr>
        <w:pStyle w:val="programcode"/>
        <w:rPr>
          <w:lang w:val="es-AR"/>
        </w:rPr>
      </w:pPr>
      <w:r w:rsidRPr="005D2061">
        <w:rPr>
          <w:lang w:val="es-AR"/>
        </w:rPr>
        <w:tab/>
      </w:r>
      <w:r w:rsidRPr="005D2061">
        <w:rPr>
          <w:lang w:val="es-AR"/>
        </w:rPr>
        <w:tab/>
        <w:t>&lt;</w:t>
      </w:r>
      <w:proofErr w:type="spellStart"/>
      <w:r w:rsidRPr="005D2061">
        <w:rPr>
          <w:lang w:val="es-AR"/>
        </w:rPr>
        <w:t>title</w:t>
      </w:r>
      <w:proofErr w:type="spellEnd"/>
      <w:r w:rsidRPr="005D2061">
        <w:rPr>
          <w:lang w:val="es-AR"/>
        </w:rPr>
        <w:t>&gt;Página de Prueba&lt;/</w:t>
      </w:r>
      <w:proofErr w:type="spellStart"/>
      <w:r w:rsidRPr="005D2061">
        <w:rPr>
          <w:lang w:val="es-AR"/>
        </w:rPr>
        <w:t>title</w:t>
      </w:r>
      <w:proofErr w:type="spellEnd"/>
      <w:r w:rsidRPr="005D2061">
        <w:rPr>
          <w:lang w:val="es-AR"/>
        </w:rPr>
        <w:t>&gt;</w:t>
      </w:r>
    </w:p>
    <w:p w:rsidR="003402CA" w:rsidRDefault="003402CA" w:rsidP="003402CA">
      <w:pPr>
        <w:pStyle w:val="programcode"/>
      </w:pPr>
      <w:r w:rsidRPr="005D2061">
        <w:rPr>
          <w:lang w:val="es-AR"/>
        </w:rPr>
        <w:tab/>
      </w:r>
      <w:r>
        <w:t>&lt;/head&gt;</w:t>
      </w:r>
    </w:p>
    <w:p w:rsidR="003402CA" w:rsidRDefault="003402CA" w:rsidP="003402CA">
      <w:pPr>
        <w:pStyle w:val="programcode"/>
      </w:pPr>
    </w:p>
    <w:p w:rsidR="003402CA" w:rsidRDefault="003402CA" w:rsidP="003402CA">
      <w:pPr>
        <w:pStyle w:val="programcode"/>
      </w:pPr>
      <w:r>
        <w:tab/>
        <w:t>&lt;body&gt;</w:t>
      </w:r>
    </w:p>
    <w:p w:rsidR="003402CA" w:rsidRDefault="003402CA" w:rsidP="003402CA">
      <w:pPr>
        <w:pStyle w:val="programcode"/>
      </w:pPr>
    </w:p>
    <w:p w:rsidR="003402CA" w:rsidRDefault="003402CA" w:rsidP="003402CA">
      <w:pPr>
        <w:pStyle w:val="programcode"/>
      </w:pPr>
      <w:r>
        <w:t xml:space="preserve">    &lt;h1&gt;</w:t>
      </w:r>
      <w:proofErr w:type="spellStart"/>
      <w:r>
        <w:t>Titulo</w:t>
      </w:r>
      <w:proofErr w:type="spellEnd"/>
      <w:r>
        <w:t xml:space="preserve"> H1&lt;/h1&gt;</w:t>
      </w:r>
    </w:p>
    <w:p w:rsidR="003402CA" w:rsidRPr="005D2061" w:rsidRDefault="003402CA" w:rsidP="003402CA">
      <w:pPr>
        <w:pStyle w:val="programcode"/>
        <w:rPr>
          <w:lang w:val="es-AR"/>
        </w:rPr>
      </w:pPr>
      <w:r>
        <w:tab/>
      </w:r>
      <w:r>
        <w:tab/>
      </w:r>
      <w:r w:rsidRPr="005D2061">
        <w:rPr>
          <w:lang w:val="es-AR"/>
        </w:rPr>
        <w:t>&lt;</w:t>
      </w:r>
      <w:proofErr w:type="spellStart"/>
      <w:r w:rsidRPr="005D2061">
        <w:rPr>
          <w:lang w:val="es-AR"/>
        </w:rPr>
        <w:t>hr</w:t>
      </w:r>
      <w:proofErr w:type="spellEnd"/>
      <w:r w:rsidRPr="005D2061">
        <w:rPr>
          <w:lang w:val="es-AR"/>
        </w:rPr>
        <w:t>&gt;</w:t>
      </w:r>
    </w:p>
    <w:p w:rsidR="003402CA" w:rsidRPr="005D2061" w:rsidRDefault="003402CA" w:rsidP="003402CA">
      <w:pPr>
        <w:pStyle w:val="programcode"/>
        <w:rPr>
          <w:lang w:val="es-AR"/>
        </w:rPr>
      </w:pPr>
      <w:r w:rsidRPr="005D2061">
        <w:rPr>
          <w:lang w:val="es-AR"/>
        </w:rPr>
        <w:tab/>
      </w:r>
      <w:r w:rsidRPr="005D2061">
        <w:rPr>
          <w:lang w:val="es-AR"/>
        </w:rPr>
        <w:tab/>
        <w:t>&lt;h2&gt;Titulo H2&lt;/h2&gt;</w:t>
      </w:r>
    </w:p>
    <w:p w:rsidR="003402CA" w:rsidRPr="005D2061" w:rsidRDefault="003402CA" w:rsidP="003402CA">
      <w:pPr>
        <w:pStyle w:val="programcode"/>
        <w:rPr>
          <w:lang w:val="es-AR"/>
        </w:rPr>
      </w:pPr>
      <w:r w:rsidRPr="005D2061">
        <w:rPr>
          <w:lang w:val="es-AR"/>
        </w:rPr>
        <w:tab/>
      </w:r>
      <w:r w:rsidRPr="005D2061">
        <w:rPr>
          <w:lang w:val="es-AR"/>
        </w:rPr>
        <w:tab/>
        <w:t>&lt;</w:t>
      </w:r>
      <w:proofErr w:type="spellStart"/>
      <w:r w:rsidRPr="005D2061">
        <w:rPr>
          <w:lang w:val="es-AR"/>
        </w:rPr>
        <w:t>br</w:t>
      </w:r>
      <w:proofErr w:type="spellEnd"/>
      <w:r w:rsidRPr="005D2061">
        <w:rPr>
          <w:lang w:val="es-AR"/>
        </w:rPr>
        <w:t>&gt;</w:t>
      </w:r>
    </w:p>
    <w:p w:rsidR="003402CA" w:rsidRPr="005D2061" w:rsidRDefault="003402CA" w:rsidP="003402CA">
      <w:pPr>
        <w:pStyle w:val="programcode"/>
        <w:rPr>
          <w:lang w:val="es-AR"/>
        </w:rPr>
      </w:pPr>
      <w:r w:rsidRPr="005D2061">
        <w:rPr>
          <w:lang w:val="es-AR"/>
        </w:rPr>
        <w:tab/>
      </w:r>
      <w:r w:rsidRPr="005D2061">
        <w:rPr>
          <w:lang w:val="es-AR"/>
        </w:rPr>
        <w:tab/>
        <w:t xml:space="preserve">&lt;p&gt;&lt;b&gt;Esta es nuestra primera página en HTML&lt;/b&gt;&lt;/p&gt; </w:t>
      </w:r>
      <w:r w:rsidRPr="005D2061">
        <w:rPr>
          <w:lang w:val="es-AR"/>
        </w:rPr>
        <w:tab/>
      </w:r>
    </w:p>
    <w:p w:rsidR="003402CA" w:rsidRPr="005D2061" w:rsidRDefault="003402CA" w:rsidP="003402CA">
      <w:pPr>
        <w:pStyle w:val="programcode"/>
        <w:rPr>
          <w:lang w:val="es-AR"/>
        </w:rPr>
      </w:pPr>
      <w:r w:rsidRPr="005D2061">
        <w:rPr>
          <w:lang w:val="es-AR"/>
        </w:rPr>
        <w:tab/>
        <w:t>&lt;/</w:t>
      </w:r>
      <w:proofErr w:type="spellStart"/>
      <w:r w:rsidRPr="005D2061">
        <w:rPr>
          <w:lang w:val="es-AR"/>
        </w:rPr>
        <w:t>body</w:t>
      </w:r>
      <w:proofErr w:type="spellEnd"/>
      <w:r w:rsidRPr="005D2061">
        <w:rPr>
          <w:lang w:val="es-AR"/>
        </w:rPr>
        <w:t>&gt;</w:t>
      </w:r>
    </w:p>
    <w:p w:rsidR="003402CA" w:rsidRPr="005D2061" w:rsidRDefault="003402CA" w:rsidP="003402CA">
      <w:pPr>
        <w:pStyle w:val="programcode"/>
        <w:rPr>
          <w:lang w:val="es-AR"/>
        </w:rPr>
      </w:pPr>
      <w:r w:rsidRPr="005D2061">
        <w:rPr>
          <w:lang w:val="es-AR"/>
        </w:rPr>
        <w:t>&lt;/</w:t>
      </w:r>
      <w:proofErr w:type="spellStart"/>
      <w:r w:rsidRPr="005D2061">
        <w:rPr>
          <w:lang w:val="es-AR"/>
        </w:rPr>
        <w:t>html</w:t>
      </w:r>
      <w:proofErr w:type="spellEnd"/>
      <w:r w:rsidRPr="005D2061">
        <w:rPr>
          <w:lang w:val="es-AR"/>
        </w:rPr>
        <w:t>&gt;</w:t>
      </w:r>
    </w:p>
    <w:p w:rsidR="003402CA" w:rsidRPr="005D2061" w:rsidRDefault="003402CA" w:rsidP="003402CA">
      <w:pPr>
        <w:pStyle w:val="programcode"/>
        <w:rPr>
          <w:lang w:val="es-AR"/>
        </w:rPr>
      </w:pPr>
    </w:p>
    <w:p w:rsidR="003402CA" w:rsidRPr="00F47847" w:rsidRDefault="003402CA" w:rsidP="003402CA">
      <w:pPr>
        <w:pStyle w:val="p1a"/>
        <w:rPr>
          <w:rStyle w:val="heading3"/>
          <w:b w:val="0"/>
        </w:rPr>
      </w:pPr>
      <w:r>
        <w:tab/>
        <w:t>Este archivo no lo tenemos que guardar en el escritorio de nuestra computadora. Hay que crear una carpeta en el disco local C en el cual no tengamos ningún otro elemento, y luego guardar el archivo en esta carpeta. Una observación importante a la hora de guardar el archivo es la extensión de este. Nuestro archivo original tenía una extensión de tipo .</w:t>
      </w:r>
      <w:proofErr w:type="spellStart"/>
      <w:r>
        <w:t>txt</w:t>
      </w:r>
      <w:proofErr w:type="spellEnd"/>
      <w:r>
        <w:t>, para poder abrirlo con nuestro navegador como una página web, tenemos que cambiar esta extensión a .</w:t>
      </w:r>
      <w:proofErr w:type="spellStart"/>
      <w:r>
        <w:t>html</w:t>
      </w:r>
      <w:proofErr w:type="spellEnd"/>
      <w:r>
        <w:t xml:space="preserve">. </w:t>
      </w:r>
    </w:p>
    <w:p w:rsidR="003402CA" w:rsidRDefault="002765DC" w:rsidP="003402CA">
      <w:pPr>
        <w:pStyle w:val="heading1"/>
        <w:tabs>
          <w:tab w:val="num" w:pos="567"/>
        </w:tabs>
      </w:pPr>
      <w:r>
        <w:t xml:space="preserve">Forma de </w:t>
      </w:r>
      <w:proofErr w:type="spellStart"/>
      <w:r>
        <w:t>n</w:t>
      </w:r>
      <w:r w:rsidR="003402CA">
        <w:t>avegar</w:t>
      </w:r>
      <w:proofErr w:type="spellEnd"/>
      <w:r w:rsidR="003402CA">
        <w:t xml:space="preserve"> </w:t>
      </w:r>
      <w:proofErr w:type="spellStart"/>
      <w:r w:rsidR="003402CA">
        <w:t>segura</w:t>
      </w:r>
      <w:proofErr w:type="spellEnd"/>
    </w:p>
    <w:p w:rsidR="003402CA" w:rsidRPr="005D2061" w:rsidRDefault="003402CA" w:rsidP="002765DC">
      <w:r w:rsidRPr="005D2061">
        <w:t xml:space="preserve">Para navegar de forma segura por nuestro ordenador, sin que virus de dicho </w:t>
      </w:r>
      <w:proofErr w:type="spellStart"/>
      <w:r w:rsidRPr="005D2061">
        <w:t>ordenaror</w:t>
      </w:r>
      <w:proofErr w:type="spellEnd"/>
      <w:r w:rsidRPr="005D2061">
        <w:t xml:space="preserve"> interfieran a la hora de ejecutar un archivo</w:t>
      </w:r>
      <w:r w:rsidR="002765DC">
        <w:t>, n</w:t>
      </w:r>
      <w:r w:rsidRPr="005D2061">
        <w:t xml:space="preserve">os vamos a dirigir al sitio: </w:t>
      </w:r>
    </w:p>
    <w:p w:rsidR="003402CA" w:rsidRPr="005D2061" w:rsidRDefault="003402CA" w:rsidP="003402CA">
      <w:pPr>
        <w:rPr>
          <w:rStyle w:val="e-mail"/>
          <w:lang w:val="es-AR"/>
        </w:rPr>
      </w:pPr>
    </w:p>
    <w:p w:rsidR="003402CA" w:rsidRPr="005D2061" w:rsidRDefault="003402CA" w:rsidP="003402CA">
      <w:pPr>
        <w:rPr>
          <w:rStyle w:val="e-mail"/>
          <w:lang w:val="es-AR"/>
        </w:rPr>
      </w:pPr>
      <w:r w:rsidRPr="005D2061">
        <w:rPr>
          <w:rStyle w:val="e-mail"/>
          <w:lang w:val="es-AR"/>
        </w:rPr>
        <w:t>file:///C:/</w:t>
      </w:r>
    </w:p>
    <w:p w:rsidR="003402CA" w:rsidRPr="005D2061" w:rsidRDefault="003402CA" w:rsidP="003402CA">
      <w:pPr>
        <w:ind w:firstLine="0"/>
      </w:pPr>
    </w:p>
    <w:p w:rsidR="003402CA" w:rsidRPr="005D2061" w:rsidRDefault="003402CA" w:rsidP="002765DC">
      <w:r w:rsidRPr="005D2061">
        <w:t xml:space="preserve">En este sitio, vamos a encontrar el </w:t>
      </w:r>
      <w:r w:rsidR="002765DC" w:rsidRPr="005D2061">
        <w:t>índice</w:t>
      </w:r>
      <w:r w:rsidR="002765DC">
        <w:t xml:space="preserve"> de Windows</w:t>
      </w:r>
      <w:r w:rsidRPr="005D2061">
        <w:t xml:space="preserve">. En el vamos a ver todas las carpetas que corresponden a dicho disco. De este modo, </w:t>
      </w:r>
      <w:r w:rsidR="002765DC">
        <w:t>ingresando por el navegador de G</w:t>
      </w:r>
      <w:r w:rsidRPr="005D2061">
        <w:t>oogle, evitamos ejecutar mal archivos por algún virus que se descargó o estaba en el ordenador.</w:t>
      </w:r>
    </w:p>
    <w:p w:rsidR="003402CA" w:rsidRDefault="003402CA" w:rsidP="003402CA">
      <w:pPr>
        <w:pStyle w:val="heading1"/>
        <w:tabs>
          <w:tab w:val="num" w:pos="567"/>
        </w:tabs>
      </w:pPr>
      <w:proofErr w:type="spellStart"/>
      <w:r>
        <w:t>Sitio</w:t>
      </w:r>
      <w:proofErr w:type="spellEnd"/>
      <w:r>
        <w:t xml:space="preserve"> de GitHub</w:t>
      </w:r>
    </w:p>
    <w:p w:rsidR="003402CA" w:rsidRDefault="00B111F0" w:rsidP="00B111F0">
      <w:r>
        <w:t xml:space="preserve">El próximo paso es </w:t>
      </w:r>
      <w:r w:rsidR="002765DC">
        <w:t>compartir el</w:t>
      </w:r>
      <w:r w:rsidR="003402CA">
        <w:t xml:space="preserve"> archivo</w:t>
      </w:r>
      <w:r>
        <w:t xml:space="preserve"> HTML</w:t>
      </w:r>
      <w:r w:rsidR="002765DC">
        <w:t xml:space="preserve"> que habíamos creado</w:t>
      </w:r>
      <w:r>
        <w:t xml:space="preserve"> </w:t>
      </w:r>
      <w:r w:rsidR="003402CA">
        <w:t>con los profesores, y los futuros informes que deb</w:t>
      </w:r>
      <w:r>
        <w:t xml:space="preserve">amos realizar, a través de </w:t>
      </w:r>
      <w:r w:rsidR="003402CA">
        <w:t xml:space="preserve">GitHub. </w:t>
      </w:r>
    </w:p>
    <w:p w:rsidR="003402CA" w:rsidRDefault="003402CA" w:rsidP="003402CA"/>
    <w:p w:rsidR="00B111F0" w:rsidRDefault="00B111F0" w:rsidP="003402CA"/>
    <w:p w:rsidR="003402CA" w:rsidRDefault="003402CA" w:rsidP="003402CA">
      <w:r>
        <w:t xml:space="preserve">GitHub es una </w:t>
      </w:r>
      <w:r w:rsidRPr="00C82EEA">
        <w:t>platafo</w:t>
      </w:r>
      <w:r>
        <w:t xml:space="preserve">rma de desarrollo colaborativo </w:t>
      </w:r>
      <w:r w:rsidRPr="00C82EEA">
        <w:t>para alojar proyectos</w:t>
      </w:r>
      <w:r>
        <w:t xml:space="preserve">. Lo primero que debemos hacer es crear una cuenta con nuestros datos (nombre, mail, etc.) y verificar la cuenta a través de nuestro mail. </w:t>
      </w:r>
    </w:p>
    <w:p w:rsidR="003402CA" w:rsidRDefault="003402CA" w:rsidP="003402CA"/>
    <w:p w:rsidR="003402CA" w:rsidRDefault="003402CA" w:rsidP="00B111F0">
      <w:r>
        <w:t xml:space="preserve">Una vez que la cuenta es creada, debemos ingresar y crear nuestro primer proyecto. Para esto debemos hacer </w:t>
      </w:r>
      <w:proofErr w:type="spellStart"/>
      <w:r>
        <w:t>click</w:t>
      </w:r>
      <w:proofErr w:type="spellEnd"/>
      <w:r>
        <w:t xml:space="preserve"> en el botón </w:t>
      </w:r>
      <w:proofErr w:type="spellStart"/>
      <w:r>
        <w:t>Start</w:t>
      </w:r>
      <w:proofErr w:type="spellEnd"/>
      <w:r>
        <w:t xml:space="preserve"> a </w:t>
      </w:r>
      <w:proofErr w:type="spellStart"/>
      <w:r>
        <w:t>proyect</w:t>
      </w:r>
      <w:proofErr w:type="spellEnd"/>
      <w:r>
        <w:t xml:space="preserve">, como aparece en la Figura 1. Luego de esto va a aparecer un formulario, que se ve en la Figura 2, en el cual tenemos que colocar los datos del proyecto (el nombre del repositorio, la descripción y si es público o no). Tenemos que marcar la opción de crear un archivo README en el proyecto para luego hacer </w:t>
      </w:r>
      <w:proofErr w:type="spellStart"/>
      <w:r>
        <w:t>click</w:t>
      </w:r>
      <w:proofErr w:type="spellEnd"/>
      <w:r>
        <w:t xml:space="preserve"> en crear el repositorio.</w:t>
      </w:r>
    </w:p>
    <w:p w:rsidR="003402CA" w:rsidRDefault="003402CA" w:rsidP="003402CA"/>
    <w:p w:rsidR="003402CA" w:rsidRDefault="00B849DE" w:rsidP="00B111F0">
      <w:pPr>
        <w:jc w:val="center"/>
        <w:rPr>
          <w:noProof/>
          <w:lang w:eastAsia="es-AR"/>
        </w:rPr>
      </w:pPr>
      <w:r w:rsidRPr="00FA3863">
        <w:rPr>
          <w:noProof/>
          <w:lang w:eastAsia="es-AR"/>
        </w:rPr>
        <w:drawing>
          <wp:inline distT="0" distB="0" distL="0" distR="0">
            <wp:extent cx="3486150" cy="1130571"/>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l="26669" t="15428" r="27147" b="57957"/>
                    <a:stretch>
                      <a:fillRect/>
                    </a:stretch>
                  </pic:blipFill>
                  <pic:spPr bwMode="auto">
                    <a:xfrm>
                      <a:off x="0" y="0"/>
                      <a:ext cx="3508628" cy="1137861"/>
                    </a:xfrm>
                    <a:prstGeom prst="rect">
                      <a:avLst/>
                    </a:prstGeom>
                    <a:noFill/>
                    <a:ln>
                      <a:noFill/>
                    </a:ln>
                  </pic:spPr>
                </pic:pic>
              </a:graphicData>
            </a:graphic>
          </wp:inline>
        </w:drawing>
      </w:r>
    </w:p>
    <w:p w:rsidR="003402CA" w:rsidRPr="00E652F1" w:rsidRDefault="003402CA" w:rsidP="003402CA">
      <w:pPr>
        <w:pStyle w:val="figurecaption"/>
        <w:rPr>
          <w:b/>
        </w:rPr>
      </w:pPr>
      <w:r>
        <w:rPr>
          <w:b/>
        </w:rPr>
        <w:t xml:space="preserve">Fig. </w:t>
      </w:r>
      <w:r>
        <w:rPr>
          <w:b/>
        </w:rPr>
        <w:fldChar w:fldCharType="begin"/>
      </w:r>
      <w:r>
        <w:rPr>
          <w:b/>
        </w:rPr>
        <w:instrText xml:space="preserve"> SEQ "Figure" \* MERGEFORMAT </w:instrText>
      </w:r>
      <w:r>
        <w:rPr>
          <w:b/>
        </w:rPr>
        <w:fldChar w:fldCharType="separate"/>
      </w:r>
      <w:r w:rsidR="002765DC">
        <w:rPr>
          <w:b/>
          <w:noProof/>
        </w:rPr>
        <w:t>1</w:t>
      </w:r>
      <w:r>
        <w:rPr>
          <w:b/>
        </w:rPr>
        <w:fldChar w:fldCharType="end"/>
      </w:r>
    </w:p>
    <w:p w:rsidR="003402CA" w:rsidRDefault="00B849DE" w:rsidP="003402CA">
      <w:pPr>
        <w:pStyle w:val="figurecaption"/>
        <w:rPr>
          <w:b/>
        </w:rPr>
      </w:pPr>
      <w:r w:rsidRPr="00FA3863">
        <w:rPr>
          <w:noProof/>
          <w:lang w:eastAsia="es-AR"/>
        </w:rPr>
        <w:drawing>
          <wp:inline distT="0" distB="0" distL="0" distR="0">
            <wp:extent cx="3680462" cy="3990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extLst>
                        <a:ext uri="{28A0092B-C50C-407E-A947-70E740481C1C}">
                          <a14:useLocalDpi xmlns:a14="http://schemas.microsoft.com/office/drawing/2010/main" val="0"/>
                        </a:ext>
                      </a:extLst>
                    </a:blip>
                    <a:srcRect l="28404" t="14186" r="30399" b="6273"/>
                    <a:stretch>
                      <a:fillRect/>
                    </a:stretch>
                  </pic:blipFill>
                  <pic:spPr bwMode="auto">
                    <a:xfrm>
                      <a:off x="0" y="0"/>
                      <a:ext cx="3708325" cy="4021189"/>
                    </a:xfrm>
                    <a:prstGeom prst="rect">
                      <a:avLst/>
                    </a:prstGeom>
                    <a:noFill/>
                    <a:ln>
                      <a:noFill/>
                    </a:ln>
                  </pic:spPr>
                </pic:pic>
              </a:graphicData>
            </a:graphic>
          </wp:inline>
        </w:drawing>
      </w:r>
    </w:p>
    <w:p w:rsidR="003402CA" w:rsidRPr="00D24E95" w:rsidRDefault="003402CA" w:rsidP="003402CA">
      <w:pPr>
        <w:pStyle w:val="figurecaption"/>
      </w:pPr>
      <w:r>
        <w:rPr>
          <w:b/>
        </w:rPr>
        <w:t xml:space="preserve">Fig. </w:t>
      </w:r>
      <w:r>
        <w:rPr>
          <w:b/>
        </w:rPr>
        <w:fldChar w:fldCharType="begin"/>
      </w:r>
      <w:r>
        <w:rPr>
          <w:b/>
        </w:rPr>
        <w:instrText xml:space="preserve"> SEQ "Figure" \* MERGEFORMAT </w:instrText>
      </w:r>
      <w:r>
        <w:rPr>
          <w:b/>
        </w:rPr>
        <w:fldChar w:fldCharType="separate"/>
      </w:r>
      <w:r w:rsidR="002765DC">
        <w:rPr>
          <w:b/>
          <w:noProof/>
        </w:rPr>
        <w:t>2</w:t>
      </w:r>
      <w:r>
        <w:rPr>
          <w:b/>
        </w:rPr>
        <w:fldChar w:fldCharType="end"/>
      </w:r>
      <w:r>
        <w:rPr>
          <w:b/>
        </w:rPr>
        <w:t>.</w:t>
      </w:r>
      <w:r>
        <w:t xml:space="preserve"> </w:t>
      </w:r>
    </w:p>
    <w:p w:rsidR="003402CA" w:rsidRDefault="003402CA" w:rsidP="003402CA">
      <w:pPr>
        <w:pStyle w:val="figurecaption"/>
        <w:jc w:val="both"/>
      </w:pPr>
      <w:r>
        <w:lastRenderedPageBreak/>
        <w:tab/>
        <w:t xml:space="preserve">Cuando ya se tiene creado nuestro proyecto, podemos editar el archivo README y utilizar las etiquetas aprendidas en HTML para poder darle una estructura a este elemento. En este caso, README debe contener los nombres de los integrantes del grupo y de los profesores. </w:t>
      </w:r>
    </w:p>
    <w:p w:rsidR="003402CA" w:rsidRDefault="003402CA" w:rsidP="003402CA">
      <w:r>
        <w:tab/>
        <w:t xml:space="preserve">El último paso en este proceso es subir la página web que habíamos creado, e invitar a los profesores a ver nuestro proyecto. Para esto, nos dirigimos a </w:t>
      </w:r>
      <w:proofErr w:type="spellStart"/>
      <w:r>
        <w:t>Add</w:t>
      </w:r>
      <w:proofErr w:type="spellEnd"/>
      <w:r>
        <w:t xml:space="preserve"> file, como se muestra en la Figura 3, y hacemos </w:t>
      </w:r>
      <w:proofErr w:type="spellStart"/>
      <w:r>
        <w:t>click</w:t>
      </w:r>
      <w:proofErr w:type="spellEnd"/>
      <w:r>
        <w:t xml:space="preserve"> en subir archivo para luego buscarlo y guardar los cambios que se han realizado.</w:t>
      </w:r>
    </w:p>
    <w:p w:rsidR="003402CA" w:rsidRDefault="003402CA" w:rsidP="003402CA">
      <w:pPr>
        <w:rPr>
          <w:noProof/>
          <w:lang w:eastAsia="es-AR"/>
        </w:rPr>
      </w:pPr>
    </w:p>
    <w:p w:rsidR="003402CA" w:rsidRDefault="00B849DE" w:rsidP="003402CA">
      <w:pPr>
        <w:pStyle w:val="figurecaption"/>
        <w:jc w:val="left"/>
        <w:rPr>
          <w:b/>
        </w:rPr>
      </w:pPr>
      <w:r w:rsidRPr="00FA3863">
        <w:rPr>
          <w:noProof/>
          <w:lang w:eastAsia="es-AR"/>
        </w:rPr>
        <w:drawing>
          <wp:inline distT="0" distB="0" distL="0" distR="0">
            <wp:extent cx="4305300" cy="741343"/>
            <wp:effectExtent l="0" t="0" r="0" b="1905"/>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5">
                      <a:extLst>
                        <a:ext uri="{28A0092B-C50C-407E-A947-70E740481C1C}">
                          <a14:useLocalDpi xmlns:a14="http://schemas.microsoft.com/office/drawing/2010/main" val="0"/>
                        </a:ext>
                      </a:extLst>
                    </a:blip>
                    <a:srcRect l="3468" t="37799" r="28880" b="41373"/>
                    <a:stretch>
                      <a:fillRect/>
                    </a:stretch>
                  </pic:blipFill>
                  <pic:spPr bwMode="auto">
                    <a:xfrm>
                      <a:off x="0" y="0"/>
                      <a:ext cx="4339636" cy="747255"/>
                    </a:xfrm>
                    <a:prstGeom prst="rect">
                      <a:avLst/>
                    </a:prstGeom>
                    <a:noFill/>
                    <a:ln>
                      <a:noFill/>
                    </a:ln>
                  </pic:spPr>
                </pic:pic>
              </a:graphicData>
            </a:graphic>
          </wp:inline>
        </w:drawing>
      </w:r>
    </w:p>
    <w:p w:rsidR="003402CA" w:rsidRDefault="003402CA" w:rsidP="003402CA">
      <w:pPr>
        <w:pStyle w:val="figurecaption"/>
      </w:pPr>
      <w:r>
        <w:rPr>
          <w:b/>
        </w:rPr>
        <w:t xml:space="preserve">Fig. </w:t>
      </w:r>
      <w:r>
        <w:rPr>
          <w:b/>
        </w:rPr>
        <w:fldChar w:fldCharType="begin"/>
      </w:r>
      <w:r>
        <w:rPr>
          <w:b/>
        </w:rPr>
        <w:instrText xml:space="preserve"> SEQ "Figure" \* MERGEFORMAT </w:instrText>
      </w:r>
      <w:r>
        <w:rPr>
          <w:b/>
        </w:rPr>
        <w:fldChar w:fldCharType="separate"/>
      </w:r>
      <w:r w:rsidR="002765DC">
        <w:rPr>
          <w:b/>
          <w:noProof/>
        </w:rPr>
        <w:t>3</w:t>
      </w:r>
      <w:r>
        <w:rPr>
          <w:b/>
        </w:rPr>
        <w:fldChar w:fldCharType="end"/>
      </w:r>
      <w:r>
        <w:rPr>
          <w:b/>
        </w:rPr>
        <w:t>.</w:t>
      </w:r>
      <w:r>
        <w:t xml:space="preserve"> </w:t>
      </w:r>
    </w:p>
    <w:p w:rsidR="003402CA" w:rsidRPr="00921A92" w:rsidRDefault="003402CA" w:rsidP="003402CA">
      <w:r>
        <w:tab/>
        <w:t xml:space="preserve">Para invitar a otras personas a que vean nuestro proyecto nos tenemos que colocar en colaboradores en la pestaña de configuración del proyecto. Buscamos el colaborador que queramos agregar a través del mail o el nombre con el que aparece en GitHub y lo agregamos al repositorio. </w:t>
      </w:r>
    </w:p>
    <w:p w:rsidR="003402CA" w:rsidRPr="00921A92" w:rsidRDefault="003402CA" w:rsidP="003402CA">
      <w:r>
        <w:tab/>
      </w:r>
    </w:p>
    <w:p w:rsidR="003402CA" w:rsidRPr="005D2061" w:rsidRDefault="003402CA" w:rsidP="003402CA">
      <w:pPr>
        <w:pStyle w:val="heading1"/>
        <w:tabs>
          <w:tab w:val="num" w:pos="567"/>
        </w:tabs>
        <w:rPr>
          <w:lang w:val="es-AR"/>
        </w:rPr>
      </w:pPr>
      <w:r w:rsidRPr="005D2061">
        <w:rPr>
          <w:lang w:val="es-AR"/>
        </w:rPr>
        <w:t>Plantillas de la cátedra de Word</w:t>
      </w:r>
    </w:p>
    <w:p w:rsidR="003402CA" w:rsidRDefault="003402CA" w:rsidP="003402CA">
      <w:pPr>
        <w:pStyle w:val="p1a"/>
        <w:ind w:firstLine="227"/>
      </w:pPr>
      <w:r>
        <w:t xml:space="preserve">En la página de la catedra se presentan dos opciones de plantillas para los documentos que vamos a utilizar, una en un formato de archivo de Word y otro en </w:t>
      </w:r>
      <w:proofErr w:type="spellStart"/>
      <w:r>
        <w:t>Latex</w:t>
      </w:r>
      <w:proofErr w:type="spellEnd"/>
      <w:r>
        <w:t xml:space="preserve">. </w:t>
      </w:r>
    </w:p>
    <w:p w:rsidR="003402CA" w:rsidRDefault="003402CA" w:rsidP="003402CA"/>
    <w:p w:rsidR="003402CA" w:rsidRPr="00F47847" w:rsidRDefault="003402CA" w:rsidP="003402CA">
      <w:r>
        <w:t>En una primera instancia vamos a utilizar la primera plantilla que se presenta cuya extensión es .</w:t>
      </w:r>
      <w:proofErr w:type="spellStart"/>
      <w:r>
        <w:t>dot</w:t>
      </w:r>
      <w:proofErr w:type="spellEnd"/>
      <w:r>
        <w:t xml:space="preserve">(x). Cuando descargamos este archivo y lo abrimos, vemos que en la pestaña de complementos aparecen varias opciones. A través de estos elementos (H1, H2, </w:t>
      </w:r>
      <w:proofErr w:type="spellStart"/>
      <w:r>
        <w:t>Title</w:t>
      </w:r>
      <w:proofErr w:type="spellEnd"/>
      <w:r>
        <w:t xml:space="preserve">, </w:t>
      </w:r>
      <w:proofErr w:type="spellStart"/>
      <w:r>
        <w:t>Subtitle</w:t>
      </w:r>
      <w:proofErr w:type="spellEnd"/>
      <w:r>
        <w:t xml:space="preserve">, </w:t>
      </w:r>
      <w:proofErr w:type="spellStart"/>
      <w:r>
        <w:t>Author</w:t>
      </w:r>
      <w:proofErr w:type="spellEnd"/>
      <w:r>
        <w:t xml:space="preserve">, etc.) podemos crear un documento bien organizado y estructurado de una manera más sencilla. Además, a través de estas plantillas, los metadatos de los archivos que vayamos a crear no se van a perder. </w:t>
      </w:r>
    </w:p>
    <w:p w:rsidR="003402CA" w:rsidRPr="003402CA" w:rsidRDefault="003402CA" w:rsidP="00550530">
      <w:pPr>
        <w:rPr>
          <w:rStyle w:val="e-mail"/>
          <w:lang w:val="es-AR"/>
        </w:rPr>
      </w:pPr>
    </w:p>
    <w:sectPr w:rsidR="003402CA" w:rsidRPr="003402CA" w:rsidSect="00B111F0">
      <w:footerReference w:type="even" r:id="rId16"/>
      <w:footerReference w:type="default" r:id="rId17"/>
      <w:footerReference w:type="first" r:id="rId18"/>
      <w:pgSz w:w="11906" w:h="16838" w:code="9"/>
      <w:pgMar w:top="2127" w:right="2494" w:bottom="1843" w:left="2494" w:header="2381" w:footer="176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3B0" w:rsidRDefault="007803B0">
      <w:r>
        <w:separator/>
      </w:r>
    </w:p>
  </w:endnote>
  <w:endnote w:type="continuationSeparator" w:id="0">
    <w:p w:rsidR="007803B0" w:rsidRDefault="00780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243025"/>
      <w:docPartObj>
        <w:docPartGallery w:val="Page Numbers (Bottom of Page)"/>
        <w:docPartUnique/>
      </w:docPartObj>
    </w:sdtPr>
    <w:sdtContent>
      <w:p w:rsidR="00B111F0" w:rsidRDefault="00B111F0">
        <w:pPr>
          <w:pStyle w:val="Piedepgina"/>
          <w:jc w:val="right"/>
        </w:pPr>
        <w:r>
          <w:fldChar w:fldCharType="begin"/>
        </w:r>
        <w:r>
          <w:instrText>PAGE   \* MERGEFORMAT</w:instrText>
        </w:r>
        <w:r>
          <w:fldChar w:fldCharType="separate"/>
        </w:r>
        <w:r w:rsidR="00337773" w:rsidRPr="00337773">
          <w:rPr>
            <w:noProof/>
            <w:lang w:val="es-ES"/>
          </w:rPr>
          <w:t>4</w:t>
        </w:r>
        <w:r>
          <w:fldChar w:fldCharType="end"/>
        </w:r>
      </w:p>
    </w:sdtContent>
  </w:sdt>
  <w:p w:rsidR="00B111F0" w:rsidRDefault="00B111F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609706"/>
      <w:docPartObj>
        <w:docPartGallery w:val="Page Numbers (Bottom of Page)"/>
        <w:docPartUnique/>
      </w:docPartObj>
    </w:sdtPr>
    <w:sdtContent>
      <w:p w:rsidR="00B111F0" w:rsidRDefault="00B111F0">
        <w:pPr>
          <w:pStyle w:val="Piedepgina"/>
          <w:jc w:val="right"/>
        </w:pPr>
        <w:r>
          <w:fldChar w:fldCharType="begin"/>
        </w:r>
        <w:r>
          <w:instrText>PAGE   \* MERGEFORMAT</w:instrText>
        </w:r>
        <w:r>
          <w:fldChar w:fldCharType="separate"/>
        </w:r>
        <w:r w:rsidR="00337773" w:rsidRPr="00337773">
          <w:rPr>
            <w:noProof/>
            <w:lang w:val="es-ES"/>
          </w:rPr>
          <w:t>1</w:t>
        </w:r>
        <w:r>
          <w:fldChar w:fldCharType="end"/>
        </w:r>
      </w:p>
    </w:sdtContent>
  </w:sdt>
  <w:p w:rsidR="00B111F0" w:rsidRDefault="00B111F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1F0" w:rsidRDefault="00B111F0" w:rsidP="00B111F0">
    <w:pPr>
      <w:pStyle w:val="Piedepgina"/>
      <w:jc w:val="center"/>
    </w:pPr>
  </w:p>
  <w:p w:rsidR="00B111F0" w:rsidRDefault="00B111F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3B0" w:rsidRDefault="007803B0" w:rsidP="009A40EA">
      <w:r>
        <w:separator/>
      </w:r>
    </w:p>
  </w:footnote>
  <w:footnote w:type="continuationSeparator" w:id="0">
    <w:p w:rsidR="007803B0" w:rsidRPr="009A40EA" w:rsidRDefault="007803B0" w:rsidP="009A40EA">
      <w:r>
        <w:separator/>
      </w:r>
    </w:p>
  </w:footnote>
  <w:footnote w:type="continuationNotice" w:id="1">
    <w:p w:rsidR="007803B0" w:rsidRPr="00C26F77" w:rsidRDefault="007803B0"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1"/>
  <w:activeWritingStyle w:appName="MSWord" w:lang="en-US" w:vendorID="64" w:dllVersion="131078" w:nlCheck="1" w:checkStyle="0"/>
  <w:activeWritingStyle w:appName="MSWord" w:lang="es-AR" w:vendorID="64" w:dllVersion="131078" w:nlCheck="1" w:checkStyle="0"/>
  <w:activeWritingStyle w:appName="MSWord" w:lang="es-ES" w:vendorID="64" w:dllVersion="131078" w:nlCheck="1" w:checkStyle="0"/>
  <w:activeWritingStyle w:appName="MSWord" w:lang="en-GB" w:vendorID="64" w:dllVersion="131078"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CA"/>
    <w:rsid w:val="0000048D"/>
    <w:rsid w:val="000110D3"/>
    <w:rsid w:val="000209FE"/>
    <w:rsid w:val="000310FD"/>
    <w:rsid w:val="00035058"/>
    <w:rsid w:val="00044B21"/>
    <w:rsid w:val="00052B81"/>
    <w:rsid w:val="00083617"/>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36DA8"/>
    <w:rsid w:val="00243F19"/>
    <w:rsid w:val="00250774"/>
    <w:rsid w:val="002534C9"/>
    <w:rsid w:val="00260473"/>
    <w:rsid w:val="00260ABE"/>
    <w:rsid w:val="002641EF"/>
    <w:rsid w:val="002664DC"/>
    <w:rsid w:val="00266838"/>
    <w:rsid w:val="00272D44"/>
    <w:rsid w:val="002765DC"/>
    <w:rsid w:val="00276B4D"/>
    <w:rsid w:val="00277590"/>
    <w:rsid w:val="00294524"/>
    <w:rsid w:val="002B15BE"/>
    <w:rsid w:val="002D20E2"/>
    <w:rsid w:val="002E597F"/>
    <w:rsid w:val="00307478"/>
    <w:rsid w:val="003167D9"/>
    <w:rsid w:val="00326742"/>
    <w:rsid w:val="00337773"/>
    <w:rsid w:val="003402CA"/>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743E"/>
    <w:rsid w:val="00461E3B"/>
    <w:rsid w:val="00495C43"/>
    <w:rsid w:val="004C13F4"/>
    <w:rsid w:val="004E42EA"/>
    <w:rsid w:val="004F4A36"/>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758E6"/>
    <w:rsid w:val="007803B0"/>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B1227"/>
    <w:rsid w:val="008D1F3F"/>
    <w:rsid w:val="008E589A"/>
    <w:rsid w:val="009043D1"/>
    <w:rsid w:val="0091033C"/>
    <w:rsid w:val="00914CBF"/>
    <w:rsid w:val="00917CE5"/>
    <w:rsid w:val="009211A4"/>
    <w:rsid w:val="009424E7"/>
    <w:rsid w:val="00942A8F"/>
    <w:rsid w:val="00946462"/>
    <w:rsid w:val="00947640"/>
    <w:rsid w:val="0096634D"/>
    <w:rsid w:val="00967DFD"/>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111F0"/>
    <w:rsid w:val="00B15BB0"/>
    <w:rsid w:val="00B26C8D"/>
    <w:rsid w:val="00B849DE"/>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1E65"/>
    <w:rsid w:val="00D4296A"/>
    <w:rsid w:val="00D53D56"/>
    <w:rsid w:val="00D91CF8"/>
    <w:rsid w:val="00DD4D7F"/>
    <w:rsid w:val="00DE4E66"/>
    <w:rsid w:val="00E06313"/>
    <w:rsid w:val="00E258AE"/>
    <w:rsid w:val="00E7224F"/>
    <w:rsid w:val="00E774F7"/>
    <w:rsid w:val="00E8179F"/>
    <w:rsid w:val="00E84A60"/>
    <w:rsid w:val="00E95241"/>
    <w:rsid w:val="00E974CB"/>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92AB5"/>
  <w15:chartTrackingRefBased/>
  <w15:docId w15:val="{37C9C178-B9F6-4A4E-8FE1-474AE22F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2CA"/>
    <w:pPr>
      <w:overflowPunct w:val="0"/>
      <w:autoSpaceDE w:val="0"/>
      <w:autoSpaceDN w:val="0"/>
      <w:adjustRightInd w:val="0"/>
      <w:spacing w:line="240" w:lineRule="atLeast"/>
      <w:ind w:firstLine="227"/>
      <w:jc w:val="both"/>
      <w:textAlignment w:val="baseline"/>
    </w:pPr>
    <w:rPr>
      <w:lang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lang w:val="en-US"/>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rPr>
      <w:lang w:val="en-US"/>
    </w:r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Fuentedeprrafopredeter"/>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rPr>
      <w:lang w:val="en-US"/>
    </w:r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basedOn w:val="Fuentedeprrafopredeter"/>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lang w:val="en-U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basedOn w:val="Fuentedeprrafopredeter"/>
    <w:rsid w:val="00947640"/>
    <w:rPr>
      <w:b/>
    </w:rPr>
  </w:style>
  <w:style w:type="character" w:customStyle="1" w:styleId="heading4">
    <w:name w:val="heading4"/>
    <w:basedOn w:val="Fuentedeprrafopredeter"/>
    <w:rsid w:val="00947640"/>
    <w:rPr>
      <w:i/>
    </w:rPr>
  </w:style>
  <w:style w:type="numbering" w:customStyle="1" w:styleId="headings">
    <w:name w:val="headings"/>
    <w:basedOn w:val="arabnumitem"/>
    <w:rsid w:val="000C1161"/>
    <w:pPr>
      <w:numPr>
        <w:numId w:val="2"/>
      </w:numPr>
    </w:pPr>
  </w:style>
  <w:style w:type="character" w:styleId="Hipervnculo">
    <w:name w:val="Hyperlink"/>
    <w:basedOn w:val="Fuentedeprrafopredeter"/>
    <w:rsid w:val="00947640"/>
    <w:rPr>
      <w:color w:val="auto"/>
      <w:u w:val="none"/>
    </w:rPr>
  </w:style>
  <w:style w:type="paragraph" w:customStyle="1" w:styleId="image">
    <w:name w:val="image"/>
    <w:basedOn w:val="Normal"/>
    <w:next w:val="Normal"/>
    <w:rsid w:val="001C02CA"/>
    <w:pPr>
      <w:spacing w:before="240" w:after="120"/>
      <w:ind w:firstLine="0"/>
      <w:jc w:val="center"/>
    </w:pPr>
    <w:rPr>
      <w:lang w:val="en-US"/>
    </w:r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rPr>
      <w:lang w:val="en-US"/>
    </w:r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lang w:val="en-US"/>
    </w:rPr>
  </w:style>
  <w:style w:type="paragraph" w:customStyle="1" w:styleId="referenceitem">
    <w:name w:val="referenceitem"/>
    <w:basedOn w:val="Normal"/>
    <w:rsid w:val="00FC2854"/>
    <w:pPr>
      <w:numPr>
        <w:numId w:val="3"/>
      </w:numPr>
      <w:spacing w:line="220" w:lineRule="atLeast"/>
    </w:pPr>
    <w:rPr>
      <w:sz w:val="18"/>
      <w:lang w:val="en-US"/>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Fuentedeprrafopredeter"/>
    <w:rsid w:val="00947640"/>
    <w:rPr>
      <w:sz w:val="18"/>
    </w:rPr>
  </w:style>
  <w:style w:type="paragraph" w:customStyle="1" w:styleId="Ttulo10">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Fuentedeprrafopredeter"/>
    <w:rsid w:val="00947640"/>
    <w:rPr>
      <w:rFonts w:ascii="Courier" w:hAnsi="Courier"/>
      <w:noProof/>
      <w:lang w:val="en-US"/>
    </w:rPr>
  </w:style>
  <w:style w:type="paragraph" w:styleId="Piedepgina">
    <w:name w:val="footer"/>
    <w:basedOn w:val="Normal"/>
    <w:link w:val="PiedepginaCar"/>
    <w:uiPriority w:val="99"/>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paragraph" w:customStyle="1" w:styleId="Ttulo11">
    <w:name w:val="Título1"/>
    <w:basedOn w:val="Normal"/>
    <w:next w:val="author"/>
    <w:rsid w:val="003402CA"/>
    <w:pPr>
      <w:keepNext/>
      <w:keepLines/>
      <w:suppressAutoHyphens/>
      <w:spacing w:after="480" w:line="360" w:lineRule="atLeast"/>
      <w:ind w:firstLine="0"/>
      <w:jc w:val="center"/>
    </w:pPr>
    <w:rPr>
      <w:b/>
      <w:sz w:val="28"/>
    </w:rPr>
  </w:style>
  <w:style w:type="paragraph" w:customStyle="1" w:styleId="Subttulo10">
    <w:name w:val="Subtítulo1"/>
    <w:basedOn w:val="Ttulo11"/>
    <w:next w:val="author"/>
    <w:rsid w:val="003402CA"/>
    <w:pPr>
      <w:spacing w:before="120" w:line="280" w:lineRule="atLeast"/>
    </w:pPr>
    <w:rPr>
      <w:sz w:val="24"/>
    </w:rPr>
  </w:style>
  <w:style w:type="character" w:customStyle="1" w:styleId="PiedepginaCar">
    <w:name w:val="Pie de página Car"/>
    <w:basedOn w:val="Fuentedeprrafopredeter"/>
    <w:link w:val="Piedepgina"/>
    <w:uiPriority w:val="99"/>
    <w:rsid w:val="00B111F0"/>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anmapegorin@gmail.com" TargetMode="Externa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abrielmondacanicolas@gmail.com" TargetMode="External"/><Relationship Id="rId12" Type="http://schemas.openxmlformats.org/officeDocument/2006/relationships/hyperlink" Target="https://www.w3.org/TR/html4/index/elements.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thilde.berthet@insa-strasbourg.fr"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carricartfranco9@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quirogasottile@gmail.com"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l&#237;a\Download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48</TotalTime>
  <Pages>5</Pages>
  <Words>1069</Words>
  <Characters>5885</Characters>
  <Application>Microsoft Office Word</Application>
  <DocSecurity>0</DocSecurity>
  <Lines>49</Lines>
  <Paragraphs>13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FAMILIA</dc:creator>
  <cp:keywords/>
  <dc:description/>
  <cp:lastModifiedBy>Analía</cp:lastModifiedBy>
  <cp:revision>3</cp:revision>
  <cp:lastPrinted>2011-02-21T20:47:00Z</cp:lastPrinted>
  <dcterms:created xsi:type="dcterms:W3CDTF">2022-04-11T22:30:00Z</dcterms:created>
  <dcterms:modified xsi:type="dcterms:W3CDTF">2022-04-12T14:32:00Z</dcterms:modified>
</cp:coreProperties>
</file>